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1094" w14:textId="77777777" w:rsidR="00044C8C" w:rsidRPr="00CD4B84" w:rsidRDefault="00E23247" w:rsidP="00CD4B84">
      <w:pPr>
        <w:pStyle w:val="Title"/>
        <w:spacing w:after="160"/>
        <w:jc w:val="center"/>
        <w:rPr>
          <w:b/>
          <w:sz w:val="44"/>
        </w:rPr>
      </w:pPr>
      <w:bookmarkStart w:id="0" w:name="_Hlk73794424"/>
      <w:r>
        <w:rPr>
          <w:b/>
          <w:sz w:val="44"/>
        </w:rPr>
        <w:t>Generative AI Prompts</w:t>
      </w:r>
    </w:p>
    <w:p w14:paraId="5F74F0EE" w14:textId="77777777" w:rsidR="00E23247" w:rsidRPr="00DC00E2" w:rsidRDefault="00E23247" w:rsidP="00E23247">
      <w:bookmarkStart w:id="1" w:name="_Toc177396123"/>
      <w:r>
        <w:t xml:space="preserve">This document should be stored in your team’s GitHub repository in the </w:t>
      </w:r>
      <w:proofErr w:type="gramStart"/>
      <w:r>
        <w:rPr>
          <w:i/>
        </w:rPr>
        <w:t>docs</w:t>
      </w:r>
      <w:proofErr w:type="gramEnd"/>
      <w:r>
        <w:rPr>
          <w:i/>
        </w:rPr>
        <w:t xml:space="preserve"> </w:t>
      </w:r>
      <w:r>
        <w:t>folder. All generative AI prompts must be listed here in chronological order. Utilize the template, copying to make more.</w:t>
      </w:r>
      <w:r w:rsidR="00DC00E2">
        <w:t xml:space="preserve"> The </w:t>
      </w:r>
      <w:r w:rsidR="00DC00E2">
        <w:rPr>
          <w:i/>
        </w:rPr>
        <w:t xml:space="preserve">AI Engine </w:t>
      </w:r>
      <w:r w:rsidR="00DC00E2">
        <w:t xml:space="preserve">field is the source you used, for example: Copilot, ChatGPT, </w:t>
      </w:r>
      <w:r w:rsidR="00DC00E2">
        <w:rPr>
          <w:i/>
        </w:rPr>
        <w:t>etc.</w:t>
      </w:r>
    </w:p>
    <w:p w14:paraId="244BBB45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E23247" w14:paraId="7656BA96" w14:textId="77777777" w:rsidTr="00DC00E2">
        <w:tc>
          <w:tcPr>
            <w:tcW w:w="750" w:type="dxa"/>
          </w:tcPr>
          <w:bookmarkEnd w:id="1"/>
          <w:p w14:paraId="085C139F" w14:textId="77777777" w:rsidR="00E23247" w:rsidRDefault="00E23247" w:rsidP="00953F4B">
            <w:r>
              <w:t>Date</w:t>
            </w:r>
          </w:p>
        </w:tc>
        <w:tc>
          <w:tcPr>
            <w:tcW w:w="1675" w:type="dxa"/>
          </w:tcPr>
          <w:p w14:paraId="4F696E29" w14:textId="77777777" w:rsidR="00E23247" w:rsidRDefault="00E23247" w:rsidP="00953F4B"/>
        </w:tc>
        <w:tc>
          <w:tcPr>
            <w:tcW w:w="1800" w:type="dxa"/>
          </w:tcPr>
          <w:p w14:paraId="1AB40BF7" w14:textId="77777777" w:rsidR="00E23247" w:rsidRDefault="00E23247" w:rsidP="00953F4B">
            <w:r>
              <w:t>Team Member(s)</w:t>
            </w:r>
          </w:p>
        </w:tc>
        <w:tc>
          <w:tcPr>
            <w:tcW w:w="6660" w:type="dxa"/>
          </w:tcPr>
          <w:p w14:paraId="083BB9E2" w14:textId="4C6A6F55" w:rsidR="00E23247" w:rsidRDefault="00C0726B" w:rsidP="00953F4B">
            <w:r>
              <w:t>ChatGPT</w:t>
            </w:r>
          </w:p>
        </w:tc>
      </w:tr>
      <w:tr w:rsidR="00DC00E2" w14:paraId="6716953B" w14:textId="77777777" w:rsidTr="00DC00E2">
        <w:tc>
          <w:tcPr>
            <w:tcW w:w="750" w:type="dxa"/>
          </w:tcPr>
          <w:p w14:paraId="78410220" w14:textId="2F11B7FA" w:rsidR="00DC00E2" w:rsidRDefault="00980703" w:rsidP="00953F4B">
            <w:r>
              <w:t>10/22/24</w:t>
            </w:r>
          </w:p>
        </w:tc>
        <w:tc>
          <w:tcPr>
            <w:tcW w:w="1675" w:type="dxa"/>
          </w:tcPr>
          <w:p w14:paraId="70FB8CB8" w14:textId="77777777" w:rsidR="00DC00E2" w:rsidRDefault="00DC00E2" w:rsidP="00953F4B"/>
        </w:tc>
        <w:tc>
          <w:tcPr>
            <w:tcW w:w="1800" w:type="dxa"/>
          </w:tcPr>
          <w:p w14:paraId="7D525BDC" w14:textId="77777777" w:rsidR="00DC00E2" w:rsidRDefault="00DC00E2" w:rsidP="00953F4B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5B9B1236" w14:textId="77777777" w:rsidR="00DC00E2" w:rsidRDefault="00DC00E2" w:rsidP="00953F4B"/>
        </w:tc>
      </w:tr>
    </w:tbl>
    <w:p w14:paraId="6867DCAF" w14:textId="3E414D4E" w:rsidR="00E23247" w:rsidRDefault="00E23247" w:rsidP="0099364B">
      <w:pPr>
        <w:spacing w:before="160"/>
        <w:jc w:val="left"/>
      </w:pPr>
      <w:r>
        <w:t xml:space="preserve">Prompt: </w:t>
      </w:r>
      <w:r w:rsidR="005C0F77">
        <w:br/>
      </w:r>
      <w:r w:rsidR="005C0F77" w:rsidRPr="005C0F77">
        <w:t xml:space="preserve">@DisplayName("Category 1 - Name = Electronics") @Test void testGetName_Category1() { Category c = new Category("Electronics"); String </w:t>
      </w:r>
      <w:proofErr w:type="spellStart"/>
      <w:r w:rsidR="005C0F77" w:rsidRPr="005C0F77">
        <w:t>expectedName</w:t>
      </w:r>
      <w:proofErr w:type="spellEnd"/>
      <w:r w:rsidR="005C0F77" w:rsidRPr="005C0F77">
        <w:t xml:space="preserve"> = "Electronics"; String </w:t>
      </w:r>
      <w:proofErr w:type="spellStart"/>
      <w:r w:rsidR="005C0F77" w:rsidRPr="005C0F77">
        <w:t>actualName</w:t>
      </w:r>
      <w:proofErr w:type="spellEnd"/>
      <w:r w:rsidR="005C0F77" w:rsidRPr="005C0F77">
        <w:t xml:space="preserve"> = </w:t>
      </w:r>
      <w:proofErr w:type="spellStart"/>
      <w:r w:rsidR="005C0F77" w:rsidRPr="005C0F77">
        <w:t>c.getName</w:t>
      </w:r>
      <w:proofErr w:type="spellEnd"/>
      <w:r w:rsidR="005C0F77" w:rsidRPr="005C0F77">
        <w:t xml:space="preserve">(); </w:t>
      </w:r>
      <w:proofErr w:type="spellStart"/>
      <w:r w:rsidR="005C0F77" w:rsidRPr="005C0F77">
        <w:t>assertEquals</w:t>
      </w:r>
      <w:proofErr w:type="spellEnd"/>
      <w:r w:rsidR="005C0F77" w:rsidRPr="005C0F77">
        <w:t>(</w:t>
      </w:r>
      <w:proofErr w:type="spellStart"/>
      <w:r w:rsidR="005C0F77" w:rsidRPr="005C0F77">
        <w:t>expectedName</w:t>
      </w:r>
      <w:proofErr w:type="spellEnd"/>
      <w:r w:rsidR="005C0F77" w:rsidRPr="005C0F77">
        <w:t xml:space="preserve">, </w:t>
      </w:r>
      <w:proofErr w:type="spellStart"/>
      <w:r w:rsidR="005C0F77" w:rsidRPr="005C0F77">
        <w:t>actualName</w:t>
      </w:r>
      <w:proofErr w:type="spellEnd"/>
      <w:r w:rsidR="005C0F77" w:rsidRPr="005C0F77">
        <w:t>); } how can you put this first test case into a system test, Here is an example format of how I want it Description - Save a list of shapes to a file. (In this case the description is the same as the title. It might be different if it were testing some special cases. For example: Attempt to save a list of shapes where there are no shapes in memory) Direction - 1.       Run system, create a “Rectangle” with length 10 and width 5 2.       Create a “Circle” with circumference 10 3.       Create a “Triangle” with side lengths: 2, 3, and 4. 4.       Choose: Save Shapes, supply a file name: shapes1.txt Expected Output - The output file, shapes1.txt, contains these values: R 10.0 5.0 C 10.0 T 2.0 3.0 4.0</w:t>
      </w:r>
    </w:p>
    <w:p w14:paraId="738A271F" w14:textId="77777777" w:rsidR="00E23247" w:rsidRDefault="00E23247">
      <w:pPr>
        <w:spacing w:line="259" w:lineRule="auto"/>
        <w:jc w:val="left"/>
      </w:pPr>
    </w:p>
    <w:p w14:paraId="160BD2A4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DC00E2" w14:paraId="0EDAEB76" w14:textId="77777777" w:rsidTr="00196917">
        <w:tc>
          <w:tcPr>
            <w:tcW w:w="750" w:type="dxa"/>
          </w:tcPr>
          <w:p w14:paraId="5E9C9326" w14:textId="77777777"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14:paraId="37C61423" w14:textId="77777777" w:rsidR="00DC00E2" w:rsidRDefault="00DC00E2" w:rsidP="00196917"/>
        </w:tc>
        <w:tc>
          <w:tcPr>
            <w:tcW w:w="1800" w:type="dxa"/>
          </w:tcPr>
          <w:p w14:paraId="44FF5BCE" w14:textId="77777777"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14:paraId="1371C68E" w14:textId="26C6BC80" w:rsidR="00DC00E2" w:rsidRDefault="00F113C5" w:rsidP="00196917">
            <w:r>
              <w:t xml:space="preserve">ChatGPT </w:t>
            </w:r>
          </w:p>
        </w:tc>
      </w:tr>
      <w:tr w:rsidR="00DC00E2" w14:paraId="551C3FB7" w14:textId="77777777" w:rsidTr="00196917">
        <w:tc>
          <w:tcPr>
            <w:tcW w:w="750" w:type="dxa"/>
          </w:tcPr>
          <w:p w14:paraId="7F87D858" w14:textId="1092EC00" w:rsidR="00DC00E2" w:rsidRDefault="00F113C5" w:rsidP="00196917">
            <w:r>
              <w:t>10/30/24</w:t>
            </w:r>
          </w:p>
        </w:tc>
        <w:tc>
          <w:tcPr>
            <w:tcW w:w="1675" w:type="dxa"/>
          </w:tcPr>
          <w:p w14:paraId="198396F1" w14:textId="77777777" w:rsidR="00DC00E2" w:rsidRDefault="00DC00E2" w:rsidP="00196917"/>
        </w:tc>
        <w:tc>
          <w:tcPr>
            <w:tcW w:w="1800" w:type="dxa"/>
          </w:tcPr>
          <w:p w14:paraId="68424F79" w14:textId="77777777"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52EFD070" w14:textId="77777777" w:rsidR="00DC00E2" w:rsidRDefault="00DC00E2" w:rsidP="00196917"/>
        </w:tc>
      </w:tr>
    </w:tbl>
    <w:p w14:paraId="37C51FF4" w14:textId="79BB8503" w:rsidR="00DC00E2" w:rsidRDefault="00DC00E2" w:rsidP="0099364B">
      <w:pPr>
        <w:spacing w:before="160"/>
        <w:jc w:val="left"/>
      </w:pPr>
      <w:r>
        <w:t xml:space="preserve">Prompt: </w:t>
      </w:r>
      <w:r w:rsidR="00F113C5">
        <w:br/>
      </w:r>
      <w:r w:rsidR="000A01D1" w:rsidRPr="000A01D1">
        <w:t>user_stories_AS_master.xlsx</w:t>
      </w:r>
      <w:r w:rsidR="000A01D1">
        <w:t xml:space="preserve"> </w:t>
      </w:r>
      <w:r w:rsidR="000A01D1" w:rsidRPr="000A01D1">
        <w:t xml:space="preserve">Base off of the first four user </w:t>
      </w:r>
      <w:proofErr w:type="spellStart"/>
      <w:r w:rsidR="000A01D1" w:rsidRPr="000A01D1">
        <w:t>storys</w:t>
      </w:r>
      <w:proofErr w:type="spellEnd"/>
      <w:r w:rsidR="000A01D1" w:rsidRPr="000A01D1">
        <w:t>, how does my code look? First User Story:</w:t>
      </w:r>
      <w:r w:rsidR="00655337">
        <w:t xml:space="preserve"> Category.java, </w:t>
      </w:r>
      <w:proofErr w:type="spellStart"/>
      <w:r w:rsidR="00655337">
        <w:t>CategoryController</w:t>
      </w:r>
      <w:proofErr w:type="spellEnd"/>
      <w:r w:rsidR="00C37F83">
        <w:t>.</w:t>
      </w:r>
      <w:r w:rsidR="00F9786A">
        <w:t xml:space="preserve"> Second User Story: </w:t>
      </w:r>
      <w:r w:rsidR="00C91F51">
        <w:t>Commission.java CommissionController.java</w:t>
      </w:r>
      <w:r w:rsidR="00241C11">
        <w:t>. T</w:t>
      </w:r>
      <w:r w:rsidR="00421C47">
        <w:t>hird User Story: BuyerPremium.java BuyerPremiumController.java</w:t>
      </w:r>
      <w:r w:rsidR="00416001">
        <w:t xml:space="preserve">. Fourth User Story: </w:t>
      </w:r>
      <w:r w:rsidR="002834FF">
        <w:t>Item.java, ItemController.java.</w:t>
      </w:r>
    </w:p>
    <w:p w14:paraId="2067B0A1" w14:textId="77777777" w:rsidR="00E23247" w:rsidRDefault="00E23247">
      <w:pPr>
        <w:spacing w:line="259" w:lineRule="auto"/>
        <w:jc w:val="left"/>
      </w:pPr>
    </w:p>
    <w:p w14:paraId="44EFD3EC" w14:textId="77777777" w:rsidR="00E23247" w:rsidRPr="00E23247" w:rsidRDefault="00E23247" w:rsidP="00E23247"/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8"/>
        <w:gridCol w:w="1777"/>
        <w:gridCol w:w="6435"/>
      </w:tblGrid>
      <w:tr w:rsidR="00DC00E2" w14:paraId="69356FBE" w14:textId="77777777" w:rsidTr="00196917">
        <w:tc>
          <w:tcPr>
            <w:tcW w:w="750" w:type="dxa"/>
          </w:tcPr>
          <w:bookmarkEnd w:id="0"/>
          <w:p w14:paraId="3FA1F0DB" w14:textId="77777777" w:rsidR="00DC00E2" w:rsidRDefault="00DC00E2" w:rsidP="00196917">
            <w:r>
              <w:t>Date</w:t>
            </w:r>
          </w:p>
        </w:tc>
        <w:tc>
          <w:tcPr>
            <w:tcW w:w="1675" w:type="dxa"/>
          </w:tcPr>
          <w:p w14:paraId="42A1DF85" w14:textId="77777777" w:rsidR="00DC00E2" w:rsidRDefault="00DC00E2" w:rsidP="00196917"/>
        </w:tc>
        <w:tc>
          <w:tcPr>
            <w:tcW w:w="1800" w:type="dxa"/>
          </w:tcPr>
          <w:p w14:paraId="5708C29D" w14:textId="77777777" w:rsidR="00DC00E2" w:rsidRDefault="00DC00E2" w:rsidP="00196917">
            <w:r>
              <w:t>Team Member(s)</w:t>
            </w:r>
          </w:p>
        </w:tc>
        <w:tc>
          <w:tcPr>
            <w:tcW w:w="6660" w:type="dxa"/>
          </w:tcPr>
          <w:p w14:paraId="061EDDF3" w14:textId="6E9B51B8" w:rsidR="00DC00E2" w:rsidRDefault="002834FF" w:rsidP="00196917">
            <w:proofErr w:type="spellStart"/>
            <w:r>
              <w:t>ChatGpt</w:t>
            </w:r>
            <w:proofErr w:type="spellEnd"/>
          </w:p>
        </w:tc>
      </w:tr>
      <w:tr w:rsidR="00DC00E2" w14:paraId="435F2E74" w14:textId="77777777" w:rsidTr="00196917">
        <w:tc>
          <w:tcPr>
            <w:tcW w:w="750" w:type="dxa"/>
          </w:tcPr>
          <w:p w14:paraId="420CBC44" w14:textId="1C520151" w:rsidR="00DC00E2" w:rsidRDefault="002834FF" w:rsidP="00196917">
            <w:r>
              <w:t>10/30/24</w:t>
            </w:r>
          </w:p>
        </w:tc>
        <w:tc>
          <w:tcPr>
            <w:tcW w:w="1675" w:type="dxa"/>
          </w:tcPr>
          <w:p w14:paraId="7D9F5A49" w14:textId="77777777" w:rsidR="00DC00E2" w:rsidRDefault="00DC00E2" w:rsidP="00196917"/>
        </w:tc>
        <w:tc>
          <w:tcPr>
            <w:tcW w:w="1800" w:type="dxa"/>
          </w:tcPr>
          <w:p w14:paraId="65579DB3" w14:textId="77777777" w:rsidR="00DC00E2" w:rsidRDefault="00DC00E2" w:rsidP="00196917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6D49CD8B" w14:textId="77777777" w:rsidR="00DC00E2" w:rsidRDefault="00DC00E2" w:rsidP="00196917"/>
        </w:tc>
      </w:tr>
    </w:tbl>
    <w:p w14:paraId="3585F3C7" w14:textId="77777777" w:rsidR="00DC00E2" w:rsidRDefault="00DC00E2" w:rsidP="00DC00E2">
      <w:pPr>
        <w:spacing w:before="160"/>
      </w:pPr>
      <w:r>
        <w:t xml:space="preserve">Prompt: </w:t>
      </w:r>
    </w:p>
    <w:p w14:paraId="6EE5F8C0" w14:textId="5F289632" w:rsidR="00E23247" w:rsidRDefault="00F12E27" w:rsidP="0099364B">
      <w:pPr>
        <w:spacing w:before="160"/>
        <w:jc w:val="left"/>
      </w:pPr>
      <w:r>
        <w:t xml:space="preserve">This is how my </w:t>
      </w:r>
      <w:r w:rsidR="007D1E8A">
        <w:t xml:space="preserve">GUI code looks like, AuctionSystemGUI.java. </w:t>
      </w:r>
      <w:r w:rsidR="0072024D" w:rsidRPr="0072024D">
        <w:t>Does this GUI code look good?</w:t>
      </w:r>
    </w:p>
    <w:p w14:paraId="0FC902C5" w14:textId="77777777" w:rsidR="0072024D" w:rsidRDefault="0072024D" w:rsidP="00E23247">
      <w:pPr>
        <w:spacing w:before="160"/>
      </w:pPr>
    </w:p>
    <w:p w14:paraId="070DDFD6" w14:textId="77777777" w:rsidR="0072024D" w:rsidRDefault="0072024D" w:rsidP="00E23247">
      <w:pPr>
        <w:spacing w:before="160"/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8"/>
        <w:gridCol w:w="1777"/>
        <w:gridCol w:w="6435"/>
      </w:tblGrid>
      <w:tr w:rsidR="0072024D" w14:paraId="169ED22A" w14:textId="77777777" w:rsidTr="00290032">
        <w:tc>
          <w:tcPr>
            <w:tcW w:w="750" w:type="dxa"/>
          </w:tcPr>
          <w:p w14:paraId="5487955B" w14:textId="77777777" w:rsidR="0072024D" w:rsidRDefault="0072024D" w:rsidP="00290032">
            <w:r>
              <w:t>Date</w:t>
            </w:r>
          </w:p>
        </w:tc>
        <w:tc>
          <w:tcPr>
            <w:tcW w:w="1675" w:type="dxa"/>
          </w:tcPr>
          <w:p w14:paraId="7079B007" w14:textId="77777777" w:rsidR="0072024D" w:rsidRDefault="0072024D" w:rsidP="00290032"/>
        </w:tc>
        <w:tc>
          <w:tcPr>
            <w:tcW w:w="1800" w:type="dxa"/>
          </w:tcPr>
          <w:p w14:paraId="0762F2EF" w14:textId="77777777" w:rsidR="0072024D" w:rsidRDefault="0072024D" w:rsidP="00290032">
            <w:r>
              <w:t>Team Member(s)</w:t>
            </w:r>
          </w:p>
        </w:tc>
        <w:tc>
          <w:tcPr>
            <w:tcW w:w="6660" w:type="dxa"/>
          </w:tcPr>
          <w:p w14:paraId="7A0E6DFF" w14:textId="77777777" w:rsidR="0072024D" w:rsidRDefault="0072024D" w:rsidP="00290032">
            <w:proofErr w:type="spellStart"/>
            <w:r>
              <w:t>ChatGpt</w:t>
            </w:r>
            <w:proofErr w:type="spellEnd"/>
          </w:p>
        </w:tc>
      </w:tr>
      <w:tr w:rsidR="0072024D" w14:paraId="1BCCEBD5" w14:textId="77777777" w:rsidTr="00290032">
        <w:tc>
          <w:tcPr>
            <w:tcW w:w="750" w:type="dxa"/>
          </w:tcPr>
          <w:p w14:paraId="65F158EB" w14:textId="77777777" w:rsidR="0072024D" w:rsidRDefault="0072024D" w:rsidP="00290032">
            <w:r>
              <w:t>10/30/24</w:t>
            </w:r>
          </w:p>
        </w:tc>
        <w:tc>
          <w:tcPr>
            <w:tcW w:w="1675" w:type="dxa"/>
          </w:tcPr>
          <w:p w14:paraId="76ED0A08" w14:textId="77777777" w:rsidR="0072024D" w:rsidRDefault="0072024D" w:rsidP="00290032"/>
        </w:tc>
        <w:tc>
          <w:tcPr>
            <w:tcW w:w="1800" w:type="dxa"/>
          </w:tcPr>
          <w:p w14:paraId="7EA6CCDD" w14:textId="77777777" w:rsidR="0072024D" w:rsidRDefault="0072024D" w:rsidP="00290032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600E3325" w14:textId="77777777" w:rsidR="0072024D" w:rsidRDefault="0072024D" w:rsidP="00290032"/>
        </w:tc>
      </w:tr>
    </w:tbl>
    <w:p w14:paraId="1F80189B" w14:textId="77777777" w:rsidR="0072024D" w:rsidRDefault="0072024D" w:rsidP="0072024D">
      <w:pPr>
        <w:spacing w:before="160"/>
      </w:pPr>
      <w:r>
        <w:t xml:space="preserve">Prompt: </w:t>
      </w:r>
    </w:p>
    <w:p w14:paraId="2841E614" w14:textId="77777777" w:rsidR="00C52D2F" w:rsidRDefault="00C52D2F" w:rsidP="0099364B">
      <w:pPr>
        <w:spacing w:before="160"/>
        <w:jc w:val="left"/>
      </w:pPr>
      <w:r w:rsidRPr="00C52D2F">
        <w:t xml:space="preserve">How would the code look like given back your feedback, I </w:t>
      </w:r>
      <w:proofErr w:type="spellStart"/>
      <w:r w:rsidRPr="00C52D2F">
        <w:t>wanna</w:t>
      </w:r>
      <w:proofErr w:type="spellEnd"/>
      <w:r w:rsidRPr="00C52D2F">
        <w:t xml:space="preserve"> try and test it out to see how it looks?</w:t>
      </w:r>
      <w:r w:rsidR="0072024D">
        <w:br/>
      </w:r>
    </w:p>
    <w:p w14:paraId="2141C5C8" w14:textId="77777777" w:rsidR="00C52D2F" w:rsidRDefault="00C52D2F" w:rsidP="00E23247">
      <w:pPr>
        <w:spacing w:before="160"/>
      </w:pPr>
    </w:p>
    <w:p w14:paraId="7A64EE04" w14:textId="77777777" w:rsidR="00C52D2F" w:rsidRDefault="00C52D2F" w:rsidP="00E23247">
      <w:pPr>
        <w:spacing w:before="160"/>
      </w:pPr>
    </w:p>
    <w:p w14:paraId="21BC1A5A" w14:textId="734D5FE6" w:rsidR="0072024D" w:rsidRDefault="0072024D" w:rsidP="00E23247">
      <w:pPr>
        <w:spacing w:before="160"/>
      </w:pPr>
      <w:r>
        <w:lastRenderedPageBreak/>
        <w:br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72024D" w14:paraId="37BC69EE" w14:textId="77777777" w:rsidTr="00290032">
        <w:tc>
          <w:tcPr>
            <w:tcW w:w="750" w:type="dxa"/>
          </w:tcPr>
          <w:p w14:paraId="484BB9C6" w14:textId="77777777" w:rsidR="0072024D" w:rsidRDefault="0072024D" w:rsidP="00290032">
            <w:r>
              <w:t>Date</w:t>
            </w:r>
          </w:p>
        </w:tc>
        <w:tc>
          <w:tcPr>
            <w:tcW w:w="1675" w:type="dxa"/>
          </w:tcPr>
          <w:p w14:paraId="1C22BAEC" w14:textId="77777777" w:rsidR="0072024D" w:rsidRDefault="0072024D" w:rsidP="00290032"/>
        </w:tc>
        <w:tc>
          <w:tcPr>
            <w:tcW w:w="1800" w:type="dxa"/>
          </w:tcPr>
          <w:p w14:paraId="7B69A8FA" w14:textId="77777777" w:rsidR="0072024D" w:rsidRDefault="0072024D" w:rsidP="00290032">
            <w:r>
              <w:t>Team Member(s)</w:t>
            </w:r>
          </w:p>
        </w:tc>
        <w:tc>
          <w:tcPr>
            <w:tcW w:w="6660" w:type="dxa"/>
          </w:tcPr>
          <w:p w14:paraId="1F847655" w14:textId="660E7B93" w:rsidR="0072024D" w:rsidRDefault="0072024D" w:rsidP="00290032">
            <w:r>
              <w:t>ChatG</w:t>
            </w:r>
            <w:r w:rsidR="00CE3C6E">
              <w:t>PT</w:t>
            </w:r>
          </w:p>
        </w:tc>
      </w:tr>
      <w:tr w:rsidR="0072024D" w14:paraId="301580D2" w14:textId="77777777" w:rsidTr="00290032">
        <w:tc>
          <w:tcPr>
            <w:tcW w:w="750" w:type="dxa"/>
          </w:tcPr>
          <w:p w14:paraId="52389B23" w14:textId="2BAA8B39" w:rsidR="0072024D" w:rsidRDefault="00590491" w:rsidP="00290032">
            <w:r>
              <w:t>11/01/24</w:t>
            </w:r>
          </w:p>
        </w:tc>
        <w:tc>
          <w:tcPr>
            <w:tcW w:w="1675" w:type="dxa"/>
          </w:tcPr>
          <w:p w14:paraId="60A47916" w14:textId="77777777" w:rsidR="0072024D" w:rsidRDefault="0072024D" w:rsidP="00290032"/>
        </w:tc>
        <w:tc>
          <w:tcPr>
            <w:tcW w:w="1800" w:type="dxa"/>
          </w:tcPr>
          <w:p w14:paraId="20C625FF" w14:textId="77777777" w:rsidR="0072024D" w:rsidRDefault="0072024D" w:rsidP="00290032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6CAC7BC7" w14:textId="77777777" w:rsidR="0072024D" w:rsidRDefault="0072024D" w:rsidP="00290032"/>
        </w:tc>
      </w:tr>
    </w:tbl>
    <w:p w14:paraId="43FBD81F" w14:textId="240FAAC7" w:rsidR="0072024D" w:rsidRDefault="0072024D" w:rsidP="0099364B">
      <w:pPr>
        <w:spacing w:before="160"/>
        <w:jc w:val="left"/>
      </w:pPr>
      <w:r>
        <w:t xml:space="preserve">Prompt: </w:t>
      </w:r>
      <w:r w:rsidR="00590491">
        <w:br/>
        <w:t xml:space="preserve">Rewrite the GUI with the following class and make sure everything fits. </w:t>
      </w:r>
      <w:r w:rsidR="000624FD">
        <w:t>Classes from user story 1 - 7</w:t>
      </w:r>
    </w:p>
    <w:p w14:paraId="107BD5CE" w14:textId="77777777" w:rsidR="000624FD" w:rsidRDefault="000624FD" w:rsidP="00E23247">
      <w:pPr>
        <w:spacing w:before="160"/>
      </w:pPr>
      <w:r>
        <w:br/>
      </w:r>
      <w:r>
        <w:br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0624FD" w14:paraId="695B3BD6" w14:textId="77777777" w:rsidTr="0017001D">
        <w:tc>
          <w:tcPr>
            <w:tcW w:w="750" w:type="dxa"/>
          </w:tcPr>
          <w:p w14:paraId="79C5F2B6" w14:textId="77777777" w:rsidR="000624FD" w:rsidRDefault="000624FD" w:rsidP="0017001D">
            <w:r>
              <w:t>Date</w:t>
            </w:r>
          </w:p>
        </w:tc>
        <w:tc>
          <w:tcPr>
            <w:tcW w:w="1675" w:type="dxa"/>
          </w:tcPr>
          <w:p w14:paraId="39FD16C5" w14:textId="77777777" w:rsidR="000624FD" w:rsidRDefault="000624FD" w:rsidP="0017001D"/>
        </w:tc>
        <w:tc>
          <w:tcPr>
            <w:tcW w:w="1800" w:type="dxa"/>
          </w:tcPr>
          <w:p w14:paraId="3D5F57B6" w14:textId="77777777" w:rsidR="000624FD" w:rsidRDefault="000624FD" w:rsidP="0017001D">
            <w:r>
              <w:t>Team Member(s)</w:t>
            </w:r>
          </w:p>
        </w:tc>
        <w:tc>
          <w:tcPr>
            <w:tcW w:w="6660" w:type="dxa"/>
          </w:tcPr>
          <w:p w14:paraId="0DB4BA49" w14:textId="52DCA476" w:rsidR="000624FD" w:rsidRDefault="000624FD" w:rsidP="0017001D">
            <w:r>
              <w:t>ChatG</w:t>
            </w:r>
            <w:r w:rsidR="00CE3C6E">
              <w:t>PT</w:t>
            </w:r>
          </w:p>
        </w:tc>
      </w:tr>
      <w:tr w:rsidR="000624FD" w14:paraId="523502AC" w14:textId="77777777" w:rsidTr="0017001D">
        <w:tc>
          <w:tcPr>
            <w:tcW w:w="750" w:type="dxa"/>
          </w:tcPr>
          <w:p w14:paraId="6C137F38" w14:textId="04C4A13C" w:rsidR="000624FD" w:rsidRDefault="000624FD" w:rsidP="0017001D">
            <w:r>
              <w:t>11/04/24</w:t>
            </w:r>
          </w:p>
        </w:tc>
        <w:tc>
          <w:tcPr>
            <w:tcW w:w="1675" w:type="dxa"/>
          </w:tcPr>
          <w:p w14:paraId="4304788F" w14:textId="77777777" w:rsidR="000624FD" w:rsidRDefault="000624FD" w:rsidP="0017001D"/>
        </w:tc>
        <w:tc>
          <w:tcPr>
            <w:tcW w:w="1800" w:type="dxa"/>
          </w:tcPr>
          <w:p w14:paraId="1D91F179" w14:textId="77777777" w:rsidR="000624FD" w:rsidRDefault="000624FD" w:rsidP="0017001D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02E97B8A" w14:textId="77777777" w:rsidR="000624FD" w:rsidRDefault="000624FD" w:rsidP="0017001D"/>
        </w:tc>
      </w:tr>
    </w:tbl>
    <w:p w14:paraId="30F92205" w14:textId="77777777" w:rsidR="000D5D44" w:rsidRDefault="000624FD" w:rsidP="0099364B">
      <w:pPr>
        <w:spacing w:before="160"/>
        <w:jc w:val="left"/>
      </w:pPr>
      <w:r>
        <w:t xml:space="preserve">Prompt: </w:t>
      </w:r>
      <w:r>
        <w:br/>
        <w:t>Is there anything wrong with th</w:t>
      </w:r>
      <w:r w:rsidR="00315E9D">
        <w:t xml:space="preserve">e </w:t>
      </w:r>
      <w:proofErr w:type="spellStart"/>
      <w:r w:rsidR="00315E9D">
        <w:t>AuctionReportClass</w:t>
      </w:r>
      <w:proofErr w:type="spellEnd"/>
      <w:r w:rsidR="00315E9D">
        <w:t>, the test case does not match.</w:t>
      </w:r>
      <w:r w:rsidR="000D5D44">
        <w:br/>
      </w:r>
      <w:r w:rsidR="000D5D44">
        <w:br/>
      </w:r>
      <w:r w:rsidR="000D5D44">
        <w:br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0D5D44" w14:paraId="04FE1AA9" w14:textId="77777777" w:rsidTr="00F649B2">
        <w:tc>
          <w:tcPr>
            <w:tcW w:w="750" w:type="dxa"/>
          </w:tcPr>
          <w:p w14:paraId="609ADA07" w14:textId="77777777" w:rsidR="000D5D44" w:rsidRDefault="000D5D44" w:rsidP="00F649B2">
            <w:r>
              <w:t>Date</w:t>
            </w:r>
          </w:p>
        </w:tc>
        <w:tc>
          <w:tcPr>
            <w:tcW w:w="1675" w:type="dxa"/>
          </w:tcPr>
          <w:p w14:paraId="2FAB31EF" w14:textId="77777777" w:rsidR="000D5D44" w:rsidRDefault="000D5D44" w:rsidP="00F649B2"/>
        </w:tc>
        <w:tc>
          <w:tcPr>
            <w:tcW w:w="1800" w:type="dxa"/>
          </w:tcPr>
          <w:p w14:paraId="55A76D2C" w14:textId="77777777" w:rsidR="000D5D44" w:rsidRDefault="000D5D44" w:rsidP="00F649B2">
            <w:r>
              <w:t>Team Member(s)</w:t>
            </w:r>
          </w:p>
        </w:tc>
        <w:tc>
          <w:tcPr>
            <w:tcW w:w="6660" w:type="dxa"/>
          </w:tcPr>
          <w:p w14:paraId="1314188A" w14:textId="5E6A6107" w:rsidR="000D5D44" w:rsidRDefault="000D5D44" w:rsidP="00F649B2">
            <w:r>
              <w:t>ChatGPT</w:t>
            </w:r>
          </w:p>
        </w:tc>
      </w:tr>
      <w:tr w:rsidR="000D5D44" w14:paraId="1107E31F" w14:textId="77777777" w:rsidTr="00F649B2">
        <w:tc>
          <w:tcPr>
            <w:tcW w:w="750" w:type="dxa"/>
          </w:tcPr>
          <w:p w14:paraId="23518589" w14:textId="6B30018B" w:rsidR="000D5D44" w:rsidRDefault="000D5D44" w:rsidP="00F649B2">
            <w:r>
              <w:t>11/0</w:t>
            </w:r>
            <w:r w:rsidR="005F2687">
              <w:t>4</w:t>
            </w:r>
            <w:r>
              <w:t>/24</w:t>
            </w:r>
          </w:p>
        </w:tc>
        <w:tc>
          <w:tcPr>
            <w:tcW w:w="1675" w:type="dxa"/>
          </w:tcPr>
          <w:p w14:paraId="097C9ED5" w14:textId="77777777" w:rsidR="000D5D44" w:rsidRDefault="000D5D44" w:rsidP="00F649B2"/>
        </w:tc>
        <w:tc>
          <w:tcPr>
            <w:tcW w:w="1800" w:type="dxa"/>
          </w:tcPr>
          <w:p w14:paraId="0CE5FE7D" w14:textId="77777777" w:rsidR="000D5D44" w:rsidRDefault="000D5D44" w:rsidP="00F649B2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6E60C238" w14:textId="77777777" w:rsidR="000D5D44" w:rsidRDefault="000D5D44" w:rsidP="00F649B2"/>
        </w:tc>
      </w:tr>
    </w:tbl>
    <w:p w14:paraId="3361CE4D" w14:textId="77777777" w:rsidR="00EA65FE" w:rsidRDefault="000D5D44" w:rsidP="000D5D44">
      <w:pPr>
        <w:spacing w:before="160"/>
        <w:jc w:val="left"/>
      </w:pPr>
      <w:r>
        <w:t xml:space="preserve">Prompt: Base on all of the updated code from user story 13, 14, 15 generate me some Junit test and write system tests. Here is the updated code </w:t>
      </w:r>
      <w:proofErr w:type="spellStart"/>
      <w:r>
        <w:t>Item.Java</w:t>
      </w:r>
      <w:proofErr w:type="spellEnd"/>
      <w:r>
        <w:t xml:space="preserve">, AuctionController.java, write </w:t>
      </w:r>
      <w:r w:rsidR="0099364B">
        <w:t>Junit test cases base on the updated code.</w:t>
      </w:r>
      <w:r>
        <w:br/>
      </w:r>
      <w:r>
        <w:br/>
      </w:r>
      <w:r w:rsidR="00EA65FE">
        <w:br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EA65FE" w14:paraId="2EC5E8B9" w14:textId="77777777" w:rsidTr="003E78A5">
        <w:tc>
          <w:tcPr>
            <w:tcW w:w="750" w:type="dxa"/>
          </w:tcPr>
          <w:p w14:paraId="4A34408E" w14:textId="77777777" w:rsidR="00EA65FE" w:rsidRDefault="00EA65FE" w:rsidP="003E78A5">
            <w:r>
              <w:t>Date</w:t>
            </w:r>
          </w:p>
        </w:tc>
        <w:tc>
          <w:tcPr>
            <w:tcW w:w="1675" w:type="dxa"/>
          </w:tcPr>
          <w:p w14:paraId="519D6698" w14:textId="77777777" w:rsidR="00EA65FE" w:rsidRDefault="00EA65FE" w:rsidP="003E78A5"/>
        </w:tc>
        <w:tc>
          <w:tcPr>
            <w:tcW w:w="1800" w:type="dxa"/>
          </w:tcPr>
          <w:p w14:paraId="1E75BB59" w14:textId="77777777" w:rsidR="00EA65FE" w:rsidRDefault="00EA65FE" w:rsidP="003E78A5">
            <w:r>
              <w:t>Team Member(s)</w:t>
            </w:r>
          </w:p>
        </w:tc>
        <w:tc>
          <w:tcPr>
            <w:tcW w:w="6660" w:type="dxa"/>
          </w:tcPr>
          <w:p w14:paraId="25A10EEA" w14:textId="77777777" w:rsidR="00EA65FE" w:rsidRDefault="00EA65FE" w:rsidP="003E78A5">
            <w:r>
              <w:t>ChatGPT</w:t>
            </w:r>
          </w:p>
        </w:tc>
      </w:tr>
      <w:tr w:rsidR="00EA65FE" w14:paraId="1D6E5BEB" w14:textId="77777777" w:rsidTr="003E78A5">
        <w:tc>
          <w:tcPr>
            <w:tcW w:w="750" w:type="dxa"/>
          </w:tcPr>
          <w:p w14:paraId="797DC025" w14:textId="6412DDF0" w:rsidR="00EA65FE" w:rsidRDefault="00EA65FE" w:rsidP="003E78A5">
            <w:r>
              <w:t>11/</w:t>
            </w:r>
            <w:r w:rsidR="00551522">
              <w:t>06</w:t>
            </w:r>
            <w:r>
              <w:t>/24</w:t>
            </w:r>
          </w:p>
        </w:tc>
        <w:tc>
          <w:tcPr>
            <w:tcW w:w="1675" w:type="dxa"/>
          </w:tcPr>
          <w:p w14:paraId="68413B75" w14:textId="77777777" w:rsidR="00EA65FE" w:rsidRDefault="00EA65FE" w:rsidP="003E78A5"/>
        </w:tc>
        <w:tc>
          <w:tcPr>
            <w:tcW w:w="1800" w:type="dxa"/>
          </w:tcPr>
          <w:p w14:paraId="2992E6A0" w14:textId="77777777" w:rsidR="00EA65FE" w:rsidRDefault="00EA65FE" w:rsidP="003E78A5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03A649EB" w14:textId="77777777" w:rsidR="00EA65FE" w:rsidRDefault="00EA65FE" w:rsidP="003E78A5"/>
        </w:tc>
      </w:tr>
    </w:tbl>
    <w:p w14:paraId="47DBC0FD" w14:textId="6BC7D2BC" w:rsidR="0072024D" w:rsidRDefault="00551522" w:rsidP="000D5D44">
      <w:pPr>
        <w:spacing w:before="160"/>
        <w:jc w:val="left"/>
      </w:pPr>
      <w:r>
        <w:t>How do you write User Story 16 (Copy the user story 16 from the Excel Sheet)</w:t>
      </w:r>
      <w:r w:rsidR="003D1B55">
        <w:t xml:space="preserve">. </w:t>
      </w:r>
    </w:p>
    <w:p w14:paraId="69851E81" w14:textId="77777777" w:rsidR="003D1B55" w:rsidRDefault="003D1B55" w:rsidP="000D5D44">
      <w:pPr>
        <w:spacing w:before="160"/>
        <w:jc w:val="left"/>
      </w:pP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3D1B55" w14:paraId="19AACC48" w14:textId="77777777" w:rsidTr="003E78A5">
        <w:tc>
          <w:tcPr>
            <w:tcW w:w="750" w:type="dxa"/>
          </w:tcPr>
          <w:p w14:paraId="545F988D" w14:textId="77777777" w:rsidR="003D1B55" w:rsidRDefault="003D1B55" w:rsidP="003E78A5">
            <w:r>
              <w:t>Date</w:t>
            </w:r>
          </w:p>
        </w:tc>
        <w:tc>
          <w:tcPr>
            <w:tcW w:w="1675" w:type="dxa"/>
          </w:tcPr>
          <w:p w14:paraId="726C4B43" w14:textId="77777777" w:rsidR="003D1B55" w:rsidRDefault="003D1B55" w:rsidP="003E78A5"/>
        </w:tc>
        <w:tc>
          <w:tcPr>
            <w:tcW w:w="1800" w:type="dxa"/>
          </w:tcPr>
          <w:p w14:paraId="3F9034B6" w14:textId="77777777" w:rsidR="003D1B55" w:rsidRDefault="003D1B55" w:rsidP="003E78A5">
            <w:r>
              <w:t>Team Member(s)</w:t>
            </w:r>
          </w:p>
        </w:tc>
        <w:tc>
          <w:tcPr>
            <w:tcW w:w="6660" w:type="dxa"/>
          </w:tcPr>
          <w:p w14:paraId="1A430F33" w14:textId="77777777" w:rsidR="003D1B55" w:rsidRDefault="003D1B55" w:rsidP="003E78A5">
            <w:r>
              <w:t>ChatGPT</w:t>
            </w:r>
          </w:p>
        </w:tc>
      </w:tr>
      <w:tr w:rsidR="003D1B55" w14:paraId="18071258" w14:textId="77777777" w:rsidTr="003E78A5">
        <w:tc>
          <w:tcPr>
            <w:tcW w:w="750" w:type="dxa"/>
          </w:tcPr>
          <w:p w14:paraId="486B94D6" w14:textId="4F229F2E" w:rsidR="003D1B55" w:rsidRDefault="003D1B55" w:rsidP="003E78A5">
            <w:r>
              <w:t>11/09/24</w:t>
            </w:r>
          </w:p>
        </w:tc>
        <w:tc>
          <w:tcPr>
            <w:tcW w:w="1675" w:type="dxa"/>
          </w:tcPr>
          <w:p w14:paraId="6239B5CC" w14:textId="77777777" w:rsidR="003D1B55" w:rsidRDefault="003D1B55" w:rsidP="003E78A5"/>
        </w:tc>
        <w:tc>
          <w:tcPr>
            <w:tcW w:w="1800" w:type="dxa"/>
          </w:tcPr>
          <w:p w14:paraId="5B004E11" w14:textId="77777777" w:rsidR="003D1B55" w:rsidRDefault="003D1B55" w:rsidP="003E78A5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35BFBECA" w14:textId="77777777" w:rsidR="003D1B55" w:rsidRDefault="003D1B55" w:rsidP="003E78A5"/>
        </w:tc>
      </w:tr>
    </w:tbl>
    <w:p w14:paraId="5CB1F5DA" w14:textId="77777777" w:rsidR="00B64764" w:rsidRDefault="003D1B55" w:rsidP="000D5D44">
      <w:pPr>
        <w:spacing w:before="160"/>
        <w:jc w:val="left"/>
      </w:pPr>
      <w:r>
        <w:t>Code User Story 16 and 17 using JSON (Copy the description of user story 16 &amp; 17 from the Excel file)</w:t>
      </w:r>
      <w:r>
        <w:br/>
      </w:r>
      <w:r>
        <w:br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B64764" w14:paraId="04501B39" w14:textId="77777777" w:rsidTr="003E78A5">
        <w:tc>
          <w:tcPr>
            <w:tcW w:w="750" w:type="dxa"/>
          </w:tcPr>
          <w:p w14:paraId="32319CD0" w14:textId="77777777" w:rsidR="00B64764" w:rsidRDefault="00B64764" w:rsidP="003E78A5">
            <w:r>
              <w:t>Date</w:t>
            </w:r>
          </w:p>
        </w:tc>
        <w:tc>
          <w:tcPr>
            <w:tcW w:w="1675" w:type="dxa"/>
          </w:tcPr>
          <w:p w14:paraId="3459B1A1" w14:textId="77777777" w:rsidR="00B64764" w:rsidRDefault="00B64764" w:rsidP="003E78A5"/>
        </w:tc>
        <w:tc>
          <w:tcPr>
            <w:tcW w:w="1800" w:type="dxa"/>
          </w:tcPr>
          <w:p w14:paraId="70002DB3" w14:textId="77777777" w:rsidR="00B64764" w:rsidRDefault="00B64764" w:rsidP="003E78A5">
            <w:r>
              <w:t>Team Member(s)</w:t>
            </w:r>
          </w:p>
        </w:tc>
        <w:tc>
          <w:tcPr>
            <w:tcW w:w="6660" w:type="dxa"/>
          </w:tcPr>
          <w:p w14:paraId="51E61F6B" w14:textId="77777777" w:rsidR="00B64764" w:rsidRDefault="00B64764" w:rsidP="003E78A5">
            <w:r>
              <w:t>ChatGPT</w:t>
            </w:r>
          </w:p>
        </w:tc>
      </w:tr>
      <w:tr w:rsidR="00B64764" w14:paraId="7707EF98" w14:textId="77777777" w:rsidTr="003E78A5">
        <w:tc>
          <w:tcPr>
            <w:tcW w:w="750" w:type="dxa"/>
          </w:tcPr>
          <w:p w14:paraId="10311AE6" w14:textId="6F0E1A80" w:rsidR="00B64764" w:rsidRDefault="00B64764" w:rsidP="003E78A5">
            <w:r>
              <w:t>11/</w:t>
            </w:r>
            <w:r w:rsidR="00BA6BED">
              <w:t>26</w:t>
            </w:r>
            <w:r>
              <w:t>/24</w:t>
            </w:r>
          </w:p>
        </w:tc>
        <w:tc>
          <w:tcPr>
            <w:tcW w:w="1675" w:type="dxa"/>
          </w:tcPr>
          <w:p w14:paraId="46E19E14" w14:textId="77777777" w:rsidR="00B64764" w:rsidRDefault="00B64764" w:rsidP="003E78A5"/>
        </w:tc>
        <w:tc>
          <w:tcPr>
            <w:tcW w:w="1800" w:type="dxa"/>
          </w:tcPr>
          <w:p w14:paraId="587A4BC4" w14:textId="77777777" w:rsidR="00B64764" w:rsidRDefault="00B64764" w:rsidP="003E78A5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66B98A9F" w14:textId="77777777" w:rsidR="00B64764" w:rsidRDefault="00B64764" w:rsidP="003E78A5"/>
        </w:tc>
      </w:tr>
    </w:tbl>
    <w:p w14:paraId="5D24D366" w14:textId="77777777" w:rsidR="00915D6E" w:rsidRDefault="00BA6BED" w:rsidP="000D5D44">
      <w:pPr>
        <w:spacing w:before="160"/>
        <w:jc w:val="left"/>
      </w:pPr>
      <w:r>
        <w:t xml:space="preserve">Is there a way to </w:t>
      </w:r>
      <w:r w:rsidR="008C1CEB">
        <w:t>do user story 16 &amp; 17 by only updating the GUI?</w:t>
      </w:r>
      <w:r w:rsidR="008C1CEB">
        <w:br/>
      </w:r>
      <w:r w:rsidR="008C1CEB">
        <w:br/>
      </w:r>
      <w:r w:rsidR="00915D6E">
        <w:br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915D6E" w14:paraId="24D735F2" w14:textId="77777777" w:rsidTr="003E78A5">
        <w:tc>
          <w:tcPr>
            <w:tcW w:w="750" w:type="dxa"/>
          </w:tcPr>
          <w:p w14:paraId="68CED44E" w14:textId="77777777" w:rsidR="00915D6E" w:rsidRDefault="00915D6E" w:rsidP="003E78A5">
            <w:r>
              <w:t>Date</w:t>
            </w:r>
          </w:p>
        </w:tc>
        <w:tc>
          <w:tcPr>
            <w:tcW w:w="1675" w:type="dxa"/>
          </w:tcPr>
          <w:p w14:paraId="61B3B5E3" w14:textId="77777777" w:rsidR="00915D6E" w:rsidRDefault="00915D6E" w:rsidP="003E78A5"/>
        </w:tc>
        <w:tc>
          <w:tcPr>
            <w:tcW w:w="1800" w:type="dxa"/>
          </w:tcPr>
          <w:p w14:paraId="4655A17A" w14:textId="77777777" w:rsidR="00915D6E" w:rsidRDefault="00915D6E" w:rsidP="003E78A5">
            <w:r>
              <w:t>Team Member(s)</w:t>
            </w:r>
          </w:p>
        </w:tc>
        <w:tc>
          <w:tcPr>
            <w:tcW w:w="6660" w:type="dxa"/>
          </w:tcPr>
          <w:p w14:paraId="5E20A141" w14:textId="77777777" w:rsidR="00915D6E" w:rsidRDefault="00915D6E" w:rsidP="003E78A5">
            <w:r>
              <w:t>ChatGPT</w:t>
            </w:r>
          </w:p>
        </w:tc>
      </w:tr>
      <w:tr w:rsidR="00915D6E" w14:paraId="30E5E793" w14:textId="77777777" w:rsidTr="003E78A5">
        <w:tc>
          <w:tcPr>
            <w:tcW w:w="750" w:type="dxa"/>
          </w:tcPr>
          <w:p w14:paraId="6F3D5E00" w14:textId="1D46776C" w:rsidR="00915D6E" w:rsidRDefault="00915D6E" w:rsidP="003E78A5">
            <w:r>
              <w:t>11/27/24</w:t>
            </w:r>
          </w:p>
        </w:tc>
        <w:tc>
          <w:tcPr>
            <w:tcW w:w="1675" w:type="dxa"/>
          </w:tcPr>
          <w:p w14:paraId="204C2515" w14:textId="77777777" w:rsidR="00915D6E" w:rsidRDefault="00915D6E" w:rsidP="003E78A5"/>
        </w:tc>
        <w:tc>
          <w:tcPr>
            <w:tcW w:w="1800" w:type="dxa"/>
          </w:tcPr>
          <w:p w14:paraId="24374C81" w14:textId="77777777" w:rsidR="00915D6E" w:rsidRDefault="00915D6E" w:rsidP="003E78A5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787EBB57" w14:textId="77777777" w:rsidR="00915D6E" w:rsidRDefault="00915D6E" w:rsidP="003E78A5"/>
        </w:tc>
      </w:tr>
    </w:tbl>
    <w:p w14:paraId="41903575" w14:textId="502ED001" w:rsidR="003D1B55" w:rsidRDefault="00915D6E" w:rsidP="000D5D44">
      <w:pPr>
        <w:spacing w:before="160"/>
        <w:jc w:val="left"/>
      </w:pPr>
      <w:r>
        <w:t xml:space="preserve">Do user story 16 &amp; 17 </w:t>
      </w:r>
      <w:r w:rsidR="00D044FD">
        <w:t>using txt instead of JSON.</w:t>
      </w:r>
      <w:r w:rsidR="00D044FD">
        <w:br/>
      </w:r>
      <w:r w:rsidR="00D044FD">
        <w:br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092E78" w14:paraId="0ECBEA87" w14:textId="77777777" w:rsidTr="003E78A5">
        <w:tc>
          <w:tcPr>
            <w:tcW w:w="750" w:type="dxa"/>
          </w:tcPr>
          <w:p w14:paraId="6ACAFD37" w14:textId="77777777" w:rsidR="00092E78" w:rsidRDefault="00092E78" w:rsidP="003E78A5">
            <w:r>
              <w:lastRenderedPageBreak/>
              <w:t>Date</w:t>
            </w:r>
          </w:p>
        </w:tc>
        <w:tc>
          <w:tcPr>
            <w:tcW w:w="1675" w:type="dxa"/>
          </w:tcPr>
          <w:p w14:paraId="08611C79" w14:textId="77777777" w:rsidR="00092E78" w:rsidRDefault="00092E78" w:rsidP="003E78A5"/>
        </w:tc>
        <w:tc>
          <w:tcPr>
            <w:tcW w:w="1800" w:type="dxa"/>
          </w:tcPr>
          <w:p w14:paraId="108DFA3E" w14:textId="77777777" w:rsidR="00092E78" w:rsidRDefault="00092E78" w:rsidP="003E78A5">
            <w:r>
              <w:t>Team Member(s)</w:t>
            </w:r>
          </w:p>
        </w:tc>
        <w:tc>
          <w:tcPr>
            <w:tcW w:w="6660" w:type="dxa"/>
          </w:tcPr>
          <w:p w14:paraId="31C5DD6A" w14:textId="77777777" w:rsidR="00092E78" w:rsidRDefault="00092E78" w:rsidP="003E78A5">
            <w:r>
              <w:t>ChatGPT</w:t>
            </w:r>
          </w:p>
        </w:tc>
      </w:tr>
      <w:tr w:rsidR="00092E78" w14:paraId="60A6B3F7" w14:textId="77777777" w:rsidTr="003E78A5">
        <w:tc>
          <w:tcPr>
            <w:tcW w:w="750" w:type="dxa"/>
          </w:tcPr>
          <w:p w14:paraId="3FF0E74E" w14:textId="55773CCE" w:rsidR="00092E78" w:rsidRDefault="00092E78" w:rsidP="003E78A5">
            <w:r>
              <w:t>12/03/24</w:t>
            </w:r>
          </w:p>
        </w:tc>
        <w:tc>
          <w:tcPr>
            <w:tcW w:w="1675" w:type="dxa"/>
          </w:tcPr>
          <w:p w14:paraId="17E65FE6" w14:textId="77777777" w:rsidR="00092E78" w:rsidRDefault="00092E78" w:rsidP="003E78A5"/>
        </w:tc>
        <w:tc>
          <w:tcPr>
            <w:tcW w:w="1800" w:type="dxa"/>
          </w:tcPr>
          <w:p w14:paraId="7BF9B5BF" w14:textId="77777777" w:rsidR="00092E78" w:rsidRDefault="00092E78" w:rsidP="003E78A5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35BE4D42" w14:textId="77777777" w:rsidR="00092E78" w:rsidRDefault="00092E78" w:rsidP="003E78A5"/>
        </w:tc>
      </w:tr>
    </w:tbl>
    <w:p w14:paraId="33DA7149" w14:textId="77777777" w:rsidR="000723E7" w:rsidRDefault="000D393D" w:rsidP="000D5D44">
      <w:pPr>
        <w:spacing w:before="160"/>
        <w:jc w:val="left"/>
      </w:pPr>
      <w:r>
        <w:t>Why the restore state button not functioning correctly.</w:t>
      </w:r>
      <w:r>
        <w:br/>
      </w:r>
      <w:r>
        <w:br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0723E7" w14:paraId="209E27D0" w14:textId="77777777" w:rsidTr="003E78A5">
        <w:tc>
          <w:tcPr>
            <w:tcW w:w="750" w:type="dxa"/>
          </w:tcPr>
          <w:p w14:paraId="5E38C30D" w14:textId="77777777" w:rsidR="000723E7" w:rsidRDefault="000723E7" w:rsidP="003E78A5">
            <w:r>
              <w:t>Date</w:t>
            </w:r>
          </w:p>
        </w:tc>
        <w:tc>
          <w:tcPr>
            <w:tcW w:w="1675" w:type="dxa"/>
          </w:tcPr>
          <w:p w14:paraId="429FB924" w14:textId="77777777" w:rsidR="000723E7" w:rsidRDefault="000723E7" w:rsidP="003E78A5"/>
        </w:tc>
        <w:tc>
          <w:tcPr>
            <w:tcW w:w="1800" w:type="dxa"/>
          </w:tcPr>
          <w:p w14:paraId="048E77BE" w14:textId="77777777" w:rsidR="000723E7" w:rsidRDefault="000723E7" w:rsidP="003E78A5">
            <w:r>
              <w:t>Team Member(s)</w:t>
            </w:r>
          </w:p>
        </w:tc>
        <w:tc>
          <w:tcPr>
            <w:tcW w:w="6660" w:type="dxa"/>
          </w:tcPr>
          <w:p w14:paraId="68946972" w14:textId="77777777" w:rsidR="000723E7" w:rsidRDefault="000723E7" w:rsidP="003E78A5">
            <w:r>
              <w:t>ChatGPT</w:t>
            </w:r>
          </w:p>
        </w:tc>
      </w:tr>
      <w:tr w:rsidR="000723E7" w14:paraId="18945B6B" w14:textId="77777777" w:rsidTr="003E78A5">
        <w:tc>
          <w:tcPr>
            <w:tcW w:w="750" w:type="dxa"/>
          </w:tcPr>
          <w:p w14:paraId="6E6A1187" w14:textId="7031319B" w:rsidR="000723E7" w:rsidRDefault="000723E7" w:rsidP="003E78A5">
            <w:r>
              <w:t>12/05/24</w:t>
            </w:r>
          </w:p>
        </w:tc>
        <w:tc>
          <w:tcPr>
            <w:tcW w:w="1675" w:type="dxa"/>
          </w:tcPr>
          <w:p w14:paraId="762F665E" w14:textId="77777777" w:rsidR="000723E7" w:rsidRDefault="000723E7" w:rsidP="003E78A5"/>
        </w:tc>
        <w:tc>
          <w:tcPr>
            <w:tcW w:w="1800" w:type="dxa"/>
          </w:tcPr>
          <w:p w14:paraId="13772DF2" w14:textId="77777777" w:rsidR="000723E7" w:rsidRDefault="000723E7" w:rsidP="003E78A5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5E2A51E3" w14:textId="77777777" w:rsidR="000723E7" w:rsidRDefault="000723E7" w:rsidP="003E78A5"/>
        </w:tc>
      </w:tr>
    </w:tbl>
    <w:p w14:paraId="08E15C25" w14:textId="77777777" w:rsidR="003115E5" w:rsidRDefault="000723E7" w:rsidP="000D5D44">
      <w:pPr>
        <w:spacing w:before="160"/>
        <w:jc w:val="left"/>
      </w:pPr>
      <w:r>
        <w:br/>
        <w:t>Update the GUI for user story 18 &amp; 19</w:t>
      </w:r>
      <w:r w:rsidR="003115E5">
        <w:br/>
      </w:r>
      <w:r w:rsidR="003115E5">
        <w:br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3115E5" w14:paraId="3C5EE3AF" w14:textId="77777777" w:rsidTr="00DD1969">
        <w:tc>
          <w:tcPr>
            <w:tcW w:w="750" w:type="dxa"/>
          </w:tcPr>
          <w:p w14:paraId="4898ADFD" w14:textId="77777777" w:rsidR="003115E5" w:rsidRDefault="003115E5" w:rsidP="00DD1969">
            <w:r>
              <w:t>Date</w:t>
            </w:r>
          </w:p>
        </w:tc>
        <w:tc>
          <w:tcPr>
            <w:tcW w:w="1675" w:type="dxa"/>
          </w:tcPr>
          <w:p w14:paraId="2457A5BE" w14:textId="77777777" w:rsidR="003115E5" w:rsidRDefault="003115E5" w:rsidP="00DD1969"/>
        </w:tc>
        <w:tc>
          <w:tcPr>
            <w:tcW w:w="1800" w:type="dxa"/>
          </w:tcPr>
          <w:p w14:paraId="517E33E7" w14:textId="77777777" w:rsidR="003115E5" w:rsidRDefault="003115E5" w:rsidP="00DD1969">
            <w:r>
              <w:t>Team Member(s)</w:t>
            </w:r>
          </w:p>
        </w:tc>
        <w:tc>
          <w:tcPr>
            <w:tcW w:w="6660" w:type="dxa"/>
          </w:tcPr>
          <w:p w14:paraId="719A0280" w14:textId="77777777" w:rsidR="003115E5" w:rsidRDefault="003115E5" w:rsidP="00DD1969">
            <w:proofErr w:type="spellStart"/>
            <w:r>
              <w:t>ChatGPT</w:t>
            </w:r>
            <w:proofErr w:type="spellEnd"/>
          </w:p>
        </w:tc>
      </w:tr>
      <w:tr w:rsidR="003115E5" w14:paraId="5FB210EA" w14:textId="77777777" w:rsidTr="00DD1969">
        <w:tc>
          <w:tcPr>
            <w:tcW w:w="750" w:type="dxa"/>
          </w:tcPr>
          <w:p w14:paraId="1F517BBB" w14:textId="77777777" w:rsidR="003115E5" w:rsidRDefault="003115E5" w:rsidP="00DD1969">
            <w:r>
              <w:t>12/08/24</w:t>
            </w:r>
          </w:p>
        </w:tc>
        <w:tc>
          <w:tcPr>
            <w:tcW w:w="1675" w:type="dxa"/>
          </w:tcPr>
          <w:p w14:paraId="14046F88" w14:textId="77777777" w:rsidR="003115E5" w:rsidRDefault="003115E5" w:rsidP="00DD1969"/>
        </w:tc>
        <w:tc>
          <w:tcPr>
            <w:tcW w:w="1800" w:type="dxa"/>
          </w:tcPr>
          <w:p w14:paraId="09376989" w14:textId="77777777" w:rsidR="003115E5" w:rsidRDefault="003115E5" w:rsidP="00DD1969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2DD857EE" w14:textId="77777777" w:rsidR="003115E5" w:rsidRDefault="003115E5" w:rsidP="00DD1969"/>
        </w:tc>
      </w:tr>
    </w:tbl>
    <w:p w14:paraId="4D2A9506" w14:textId="2BF7ABFB" w:rsidR="00A40731" w:rsidRDefault="003115E5" w:rsidP="000D5D44">
      <w:pPr>
        <w:spacing w:before="160"/>
        <w:jc w:val="left"/>
      </w:pPr>
      <w:r>
        <w:t xml:space="preserve">Give me 5 new dates so that the </w:t>
      </w:r>
      <w:proofErr w:type="spellStart"/>
      <w:r>
        <w:t>AuctionControllerTest</w:t>
      </w:r>
      <w:proofErr w:type="spellEnd"/>
      <w:r>
        <w:t xml:space="preserve"> class Junit test case pass.</w:t>
      </w:r>
      <w:r>
        <w:br/>
      </w:r>
      <w:r w:rsidR="00A40731">
        <w:br/>
      </w:r>
      <w:r w:rsidR="00A40731">
        <w:br/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617"/>
        <w:gridCol w:w="1777"/>
        <w:gridCol w:w="6436"/>
      </w:tblGrid>
      <w:tr w:rsidR="00A40731" w14:paraId="2D172B93" w14:textId="77777777" w:rsidTr="00DD1969">
        <w:tc>
          <w:tcPr>
            <w:tcW w:w="750" w:type="dxa"/>
          </w:tcPr>
          <w:p w14:paraId="75A3E25D" w14:textId="77777777" w:rsidR="00A40731" w:rsidRDefault="00A40731" w:rsidP="00DD1969">
            <w:r>
              <w:t>Date</w:t>
            </w:r>
          </w:p>
        </w:tc>
        <w:tc>
          <w:tcPr>
            <w:tcW w:w="1675" w:type="dxa"/>
          </w:tcPr>
          <w:p w14:paraId="2B300C29" w14:textId="77777777" w:rsidR="00A40731" w:rsidRDefault="00A40731" w:rsidP="00DD1969"/>
        </w:tc>
        <w:tc>
          <w:tcPr>
            <w:tcW w:w="1800" w:type="dxa"/>
          </w:tcPr>
          <w:p w14:paraId="6D4F5CD4" w14:textId="77777777" w:rsidR="00A40731" w:rsidRDefault="00A40731" w:rsidP="00DD1969">
            <w:r>
              <w:t>Team Member(s)</w:t>
            </w:r>
          </w:p>
        </w:tc>
        <w:tc>
          <w:tcPr>
            <w:tcW w:w="6660" w:type="dxa"/>
          </w:tcPr>
          <w:p w14:paraId="18A92C5A" w14:textId="77777777" w:rsidR="00A40731" w:rsidRDefault="00A40731" w:rsidP="00DD1969">
            <w:proofErr w:type="spellStart"/>
            <w:r>
              <w:t>ChatGPT</w:t>
            </w:r>
            <w:proofErr w:type="spellEnd"/>
          </w:p>
        </w:tc>
      </w:tr>
      <w:tr w:rsidR="00A40731" w14:paraId="7D3C7C60" w14:textId="77777777" w:rsidTr="00DD1969">
        <w:tc>
          <w:tcPr>
            <w:tcW w:w="750" w:type="dxa"/>
          </w:tcPr>
          <w:p w14:paraId="6CEF66B0" w14:textId="04C9D26D" w:rsidR="00A40731" w:rsidRDefault="00A40731" w:rsidP="00DD1969">
            <w:r>
              <w:t>12/0</w:t>
            </w:r>
            <w:r>
              <w:t>8</w:t>
            </w:r>
            <w:r>
              <w:t>/24</w:t>
            </w:r>
          </w:p>
        </w:tc>
        <w:tc>
          <w:tcPr>
            <w:tcW w:w="1675" w:type="dxa"/>
          </w:tcPr>
          <w:p w14:paraId="3743684C" w14:textId="77777777" w:rsidR="00A40731" w:rsidRDefault="00A40731" w:rsidP="00DD1969"/>
        </w:tc>
        <w:tc>
          <w:tcPr>
            <w:tcW w:w="1800" w:type="dxa"/>
          </w:tcPr>
          <w:p w14:paraId="3004F6EA" w14:textId="77777777" w:rsidR="00A40731" w:rsidRDefault="00A40731" w:rsidP="00DD1969">
            <w:r>
              <w:t>AI Engine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4981378A" w14:textId="77777777" w:rsidR="00A40731" w:rsidRDefault="00A40731" w:rsidP="00DD1969"/>
        </w:tc>
      </w:tr>
    </w:tbl>
    <w:p w14:paraId="55319917" w14:textId="171D3E0C" w:rsidR="00092E78" w:rsidRDefault="00A40731" w:rsidP="000D5D44">
      <w:pPr>
        <w:spacing w:before="160"/>
        <w:jc w:val="left"/>
      </w:pPr>
      <w:r>
        <w:t xml:space="preserve">Revise the entire </w:t>
      </w:r>
      <w:proofErr w:type="spellStart"/>
      <w:r>
        <w:t>AuctionControllerTest</w:t>
      </w:r>
      <w:proofErr w:type="spellEnd"/>
      <w:r>
        <w:t xml:space="preserve"> class so that all of the Junit test case works.</w:t>
      </w:r>
      <w:r>
        <w:br/>
      </w:r>
      <w:r>
        <w:br/>
      </w:r>
      <w:r>
        <w:br/>
      </w:r>
      <w:r>
        <w:br/>
      </w:r>
    </w:p>
    <w:sectPr w:rsidR="00092E78" w:rsidSect="00E23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81E24" w14:textId="77777777" w:rsidR="008448A7" w:rsidRDefault="008448A7" w:rsidP="00A069F4">
      <w:pPr>
        <w:spacing w:after="0"/>
      </w:pPr>
      <w:r>
        <w:separator/>
      </w:r>
    </w:p>
  </w:endnote>
  <w:endnote w:type="continuationSeparator" w:id="0">
    <w:p w14:paraId="165E8702" w14:textId="77777777" w:rsidR="008448A7" w:rsidRDefault="008448A7" w:rsidP="00A06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5F68" w14:textId="77777777" w:rsidR="008448A7" w:rsidRDefault="008448A7" w:rsidP="00A069F4">
      <w:pPr>
        <w:spacing w:after="0"/>
      </w:pPr>
      <w:r>
        <w:separator/>
      </w:r>
    </w:p>
  </w:footnote>
  <w:footnote w:type="continuationSeparator" w:id="0">
    <w:p w14:paraId="6389883F" w14:textId="77777777" w:rsidR="008448A7" w:rsidRDefault="008448A7" w:rsidP="00A069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60C"/>
    <w:multiLevelType w:val="hybridMultilevel"/>
    <w:tmpl w:val="F0522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447B9"/>
    <w:multiLevelType w:val="hybridMultilevel"/>
    <w:tmpl w:val="9C90B4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43513"/>
    <w:multiLevelType w:val="hybridMultilevel"/>
    <w:tmpl w:val="8ECCA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544756"/>
    <w:multiLevelType w:val="hybridMultilevel"/>
    <w:tmpl w:val="C0B470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266D8"/>
    <w:multiLevelType w:val="hybridMultilevel"/>
    <w:tmpl w:val="6ABAE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4A6E97"/>
    <w:multiLevelType w:val="hybridMultilevel"/>
    <w:tmpl w:val="EE586D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1A25A4"/>
    <w:multiLevelType w:val="hybridMultilevel"/>
    <w:tmpl w:val="85C0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C5CDB"/>
    <w:multiLevelType w:val="hybridMultilevel"/>
    <w:tmpl w:val="CF30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75A5D"/>
    <w:multiLevelType w:val="hybridMultilevel"/>
    <w:tmpl w:val="F016298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B941A2"/>
    <w:multiLevelType w:val="hybridMultilevel"/>
    <w:tmpl w:val="0316D7C8"/>
    <w:lvl w:ilvl="0" w:tplc="414A04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85BBE"/>
    <w:multiLevelType w:val="hybridMultilevel"/>
    <w:tmpl w:val="893093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AB43F7"/>
    <w:multiLevelType w:val="multilevel"/>
    <w:tmpl w:val="91D28B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6186805"/>
    <w:multiLevelType w:val="hybridMultilevel"/>
    <w:tmpl w:val="8F46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03BB3"/>
    <w:multiLevelType w:val="hybridMultilevel"/>
    <w:tmpl w:val="FCB8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54984"/>
    <w:multiLevelType w:val="hybridMultilevel"/>
    <w:tmpl w:val="143240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F504C9"/>
    <w:multiLevelType w:val="hybridMultilevel"/>
    <w:tmpl w:val="9C5C0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236CA4"/>
    <w:multiLevelType w:val="multilevel"/>
    <w:tmpl w:val="FD72ABA0"/>
    <w:lvl w:ilvl="0">
      <w:start w:val="1"/>
      <w:numFmt w:val="decimal"/>
      <w:pStyle w:val="AppendixStyle"/>
      <w:lvlText w:val="Appendix %1"/>
      <w:lvlJc w:val="left"/>
      <w:pPr>
        <w:ind w:left="432" w:hanging="432"/>
      </w:pPr>
      <w:rPr>
        <w:rFonts w:ascii="Calibri Light" w:hAnsi="Calibri Light" w:hint="default"/>
        <w:b/>
        <w:i w:val="0"/>
        <w:sz w:val="26"/>
      </w:rPr>
    </w:lvl>
    <w:lvl w:ilvl="1">
      <w:start w:val="1"/>
      <w:numFmt w:val="decimal"/>
      <w:lvlText w:val="Appendix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944E33"/>
    <w:multiLevelType w:val="hybridMultilevel"/>
    <w:tmpl w:val="93106D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E44B1B"/>
    <w:multiLevelType w:val="hybridMultilevel"/>
    <w:tmpl w:val="0368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90AB9"/>
    <w:multiLevelType w:val="hybridMultilevel"/>
    <w:tmpl w:val="35009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6"/>
  </w:num>
  <w:num w:numId="4">
    <w:abstractNumId w:val="17"/>
  </w:num>
  <w:num w:numId="5">
    <w:abstractNumId w:val="12"/>
  </w:num>
  <w:num w:numId="6">
    <w:abstractNumId w:val="10"/>
  </w:num>
  <w:num w:numId="7">
    <w:abstractNumId w:val="3"/>
  </w:num>
  <w:num w:numId="8">
    <w:abstractNumId w:val="4"/>
  </w:num>
  <w:num w:numId="9">
    <w:abstractNumId w:val="8"/>
  </w:num>
  <w:num w:numId="10">
    <w:abstractNumId w:val="6"/>
  </w:num>
  <w:num w:numId="11">
    <w:abstractNumId w:val="11"/>
  </w:num>
  <w:num w:numId="12">
    <w:abstractNumId w:val="14"/>
  </w:num>
  <w:num w:numId="13">
    <w:abstractNumId w:val="15"/>
  </w:num>
  <w:num w:numId="14">
    <w:abstractNumId w:val="5"/>
  </w:num>
  <w:num w:numId="15">
    <w:abstractNumId w:val="1"/>
  </w:num>
  <w:num w:numId="16">
    <w:abstractNumId w:val="0"/>
  </w:num>
  <w:num w:numId="17">
    <w:abstractNumId w:val="7"/>
  </w:num>
  <w:num w:numId="18">
    <w:abstractNumId w:val="9"/>
  </w:num>
  <w:num w:numId="19">
    <w:abstractNumId w:val="19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7F"/>
    <w:rsid w:val="0001584D"/>
    <w:rsid w:val="00027478"/>
    <w:rsid w:val="000369E8"/>
    <w:rsid w:val="00044C8C"/>
    <w:rsid w:val="000624FD"/>
    <w:rsid w:val="00071B7B"/>
    <w:rsid w:val="000723E7"/>
    <w:rsid w:val="00072C6F"/>
    <w:rsid w:val="00076197"/>
    <w:rsid w:val="0009071B"/>
    <w:rsid w:val="00092E78"/>
    <w:rsid w:val="00097927"/>
    <w:rsid w:val="000A01D1"/>
    <w:rsid w:val="000D20FD"/>
    <w:rsid w:val="000D393D"/>
    <w:rsid w:val="000D49D9"/>
    <w:rsid w:val="000D5D44"/>
    <w:rsid w:val="000E1749"/>
    <w:rsid w:val="000F3831"/>
    <w:rsid w:val="000F71D3"/>
    <w:rsid w:val="00101F9F"/>
    <w:rsid w:val="00135D59"/>
    <w:rsid w:val="001573F2"/>
    <w:rsid w:val="00164C06"/>
    <w:rsid w:val="00175202"/>
    <w:rsid w:val="001B249D"/>
    <w:rsid w:val="001C1F13"/>
    <w:rsid w:val="00210B7A"/>
    <w:rsid w:val="00237ACF"/>
    <w:rsid w:val="00241C11"/>
    <w:rsid w:val="0024716D"/>
    <w:rsid w:val="002834FF"/>
    <w:rsid w:val="002953BD"/>
    <w:rsid w:val="002B2608"/>
    <w:rsid w:val="002E4D87"/>
    <w:rsid w:val="002F0773"/>
    <w:rsid w:val="003115E5"/>
    <w:rsid w:val="003117CF"/>
    <w:rsid w:val="00315E9D"/>
    <w:rsid w:val="00321D9B"/>
    <w:rsid w:val="00325BA3"/>
    <w:rsid w:val="00331BD8"/>
    <w:rsid w:val="003460D9"/>
    <w:rsid w:val="00363FC9"/>
    <w:rsid w:val="00386949"/>
    <w:rsid w:val="003B197E"/>
    <w:rsid w:val="003C3F35"/>
    <w:rsid w:val="003D1B55"/>
    <w:rsid w:val="003D3B78"/>
    <w:rsid w:val="003D6EC1"/>
    <w:rsid w:val="003F5620"/>
    <w:rsid w:val="00416001"/>
    <w:rsid w:val="00421C47"/>
    <w:rsid w:val="004453ED"/>
    <w:rsid w:val="00454559"/>
    <w:rsid w:val="00462EE1"/>
    <w:rsid w:val="0047489C"/>
    <w:rsid w:val="00476AC5"/>
    <w:rsid w:val="00480783"/>
    <w:rsid w:val="004823A5"/>
    <w:rsid w:val="00495213"/>
    <w:rsid w:val="004C1322"/>
    <w:rsid w:val="004C40C5"/>
    <w:rsid w:val="004C51FE"/>
    <w:rsid w:val="004C5664"/>
    <w:rsid w:val="004F25A0"/>
    <w:rsid w:val="004F6833"/>
    <w:rsid w:val="00507F2A"/>
    <w:rsid w:val="00524A57"/>
    <w:rsid w:val="00524F9E"/>
    <w:rsid w:val="00525AF3"/>
    <w:rsid w:val="00551522"/>
    <w:rsid w:val="00590491"/>
    <w:rsid w:val="00592FC0"/>
    <w:rsid w:val="005B4B0A"/>
    <w:rsid w:val="005C0F77"/>
    <w:rsid w:val="005F2687"/>
    <w:rsid w:val="00602045"/>
    <w:rsid w:val="0060453E"/>
    <w:rsid w:val="00616D2B"/>
    <w:rsid w:val="00636B57"/>
    <w:rsid w:val="00646318"/>
    <w:rsid w:val="00647186"/>
    <w:rsid w:val="00655337"/>
    <w:rsid w:val="00675408"/>
    <w:rsid w:val="00685B3D"/>
    <w:rsid w:val="006959A1"/>
    <w:rsid w:val="00696BEF"/>
    <w:rsid w:val="006A702E"/>
    <w:rsid w:val="006B1995"/>
    <w:rsid w:val="006C12D4"/>
    <w:rsid w:val="006D63EF"/>
    <w:rsid w:val="006E3DDD"/>
    <w:rsid w:val="0071230D"/>
    <w:rsid w:val="0072024D"/>
    <w:rsid w:val="00724724"/>
    <w:rsid w:val="00737FFD"/>
    <w:rsid w:val="00747542"/>
    <w:rsid w:val="0076101F"/>
    <w:rsid w:val="007633D8"/>
    <w:rsid w:val="00766E51"/>
    <w:rsid w:val="00787361"/>
    <w:rsid w:val="007878F0"/>
    <w:rsid w:val="00790C10"/>
    <w:rsid w:val="007A185C"/>
    <w:rsid w:val="007A5FEF"/>
    <w:rsid w:val="007B2359"/>
    <w:rsid w:val="007C01EB"/>
    <w:rsid w:val="007C053F"/>
    <w:rsid w:val="007D1E8A"/>
    <w:rsid w:val="00803237"/>
    <w:rsid w:val="0081477F"/>
    <w:rsid w:val="00820B73"/>
    <w:rsid w:val="00827CDB"/>
    <w:rsid w:val="008411A3"/>
    <w:rsid w:val="008448A7"/>
    <w:rsid w:val="00850021"/>
    <w:rsid w:val="0086793B"/>
    <w:rsid w:val="00867A35"/>
    <w:rsid w:val="008929F9"/>
    <w:rsid w:val="00892CBD"/>
    <w:rsid w:val="0089540C"/>
    <w:rsid w:val="008B20DB"/>
    <w:rsid w:val="008B7821"/>
    <w:rsid w:val="008C1CEB"/>
    <w:rsid w:val="009030B1"/>
    <w:rsid w:val="0090535A"/>
    <w:rsid w:val="00905509"/>
    <w:rsid w:val="00915D6E"/>
    <w:rsid w:val="0094527C"/>
    <w:rsid w:val="00946097"/>
    <w:rsid w:val="009534CC"/>
    <w:rsid w:val="00953F4B"/>
    <w:rsid w:val="0095637E"/>
    <w:rsid w:val="00970DF4"/>
    <w:rsid w:val="009711D5"/>
    <w:rsid w:val="00980703"/>
    <w:rsid w:val="00987C04"/>
    <w:rsid w:val="00990754"/>
    <w:rsid w:val="0099364B"/>
    <w:rsid w:val="009C2399"/>
    <w:rsid w:val="009C4275"/>
    <w:rsid w:val="00A02A83"/>
    <w:rsid w:val="00A049F8"/>
    <w:rsid w:val="00A069F4"/>
    <w:rsid w:val="00A12C39"/>
    <w:rsid w:val="00A15C37"/>
    <w:rsid w:val="00A40731"/>
    <w:rsid w:val="00A5639E"/>
    <w:rsid w:val="00A73D4F"/>
    <w:rsid w:val="00A750A4"/>
    <w:rsid w:val="00A907B9"/>
    <w:rsid w:val="00AB2AF6"/>
    <w:rsid w:val="00AE6B0D"/>
    <w:rsid w:val="00B01623"/>
    <w:rsid w:val="00B0452B"/>
    <w:rsid w:val="00B05629"/>
    <w:rsid w:val="00B11B7C"/>
    <w:rsid w:val="00B33827"/>
    <w:rsid w:val="00B51000"/>
    <w:rsid w:val="00B5476E"/>
    <w:rsid w:val="00B56797"/>
    <w:rsid w:val="00B64764"/>
    <w:rsid w:val="00B802DE"/>
    <w:rsid w:val="00B95EAC"/>
    <w:rsid w:val="00B97BE4"/>
    <w:rsid w:val="00BA6BED"/>
    <w:rsid w:val="00BB5ACA"/>
    <w:rsid w:val="00BC30B7"/>
    <w:rsid w:val="00C0726B"/>
    <w:rsid w:val="00C33AE2"/>
    <w:rsid w:val="00C37F83"/>
    <w:rsid w:val="00C52D2F"/>
    <w:rsid w:val="00C91F51"/>
    <w:rsid w:val="00C97E21"/>
    <w:rsid w:val="00CA4641"/>
    <w:rsid w:val="00CC2485"/>
    <w:rsid w:val="00CC5A71"/>
    <w:rsid w:val="00CD4B84"/>
    <w:rsid w:val="00CE3C6E"/>
    <w:rsid w:val="00CF2855"/>
    <w:rsid w:val="00CF40F6"/>
    <w:rsid w:val="00D044FD"/>
    <w:rsid w:val="00D21D69"/>
    <w:rsid w:val="00D37BF1"/>
    <w:rsid w:val="00D60EE2"/>
    <w:rsid w:val="00D621B0"/>
    <w:rsid w:val="00D67267"/>
    <w:rsid w:val="00D739CA"/>
    <w:rsid w:val="00D7548A"/>
    <w:rsid w:val="00D8309C"/>
    <w:rsid w:val="00D87F33"/>
    <w:rsid w:val="00DA443D"/>
    <w:rsid w:val="00DA4741"/>
    <w:rsid w:val="00DB744A"/>
    <w:rsid w:val="00DC00E2"/>
    <w:rsid w:val="00DC2C2F"/>
    <w:rsid w:val="00DD7145"/>
    <w:rsid w:val="00DF0541"/>
    <w:rsid w:val="00E0041C"/>
    <w:rsid w:val="00E23247"/>
    <w:rsid w:val="00E30EC8"/>
    <w:rsid w:val="00E347F2"/>
    <w:rsid w:val="00E42F82"/>
    <w:rsid w:val="00E500FE"/>
    <w:rsid w:val="00E86F89"/>
    <w:rsid w:val="00E909B1"/>
    <w:rsid w:val="00E919ED"/>
    <w:rsid w:val="00E93E07"/>
    <w:rsid w:val="00E95EBE"/>
    <w:rsid w:val="00E961EA"/>
    <w:rsid w:val="00E9734A"/>
    <w:rsid w:val="00EA65FE"/>
    <w:rsid w:val="00EB1BB6"/>
    <w:rsid w:val="00EF5FD5"/>
    <w:rsid w:val="00F113C5"/>
    <w:rsid w:val="00F118B3"/>
    <w:rsid w:val="00F12E27"/>
    <w:rsid w:val="00F37BD4"/>
    <w:rsid w:val="00F47B2C"/>
    <w:rsid w:val="00F62122"/>
    <w:rsid w:val="00F818F5"/>
    <w:rsid w:val="00F9786A"/>
    <w:rsid w:val="00FB4DC2"/>
    <w:rsid w:val="00FD269B"/>
    <w:rsid w:val="00FD4F09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92EA2"/>
  <w15:chartTrackingRefBased/>
  <w15:docId w15:val="{F3F0DD72-AC59-411F-B4A4-B65BAEC9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F33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71D3"/>
    <w:pPr>
      <w:keepNext/>
      <w:keepLines/>
      <w:numPr>
        <w:numId w:val="1"/>
      </w:numPr>
      <w:shd w:val="clear" w:color="auto" w:fill="C5E0B3" w:themeFill="accent6" w:themeFillTint="66"/>
      <w:spacing w:before="160" w:after="12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F13"/>
    <w:pPr>
      <w:keepNext/>
      <w:keepLines/>
      <w:numPr>
        <w:ilvl w:val="1"/>
        <w:numId w:val="1"/>
      </w:numPr>
      <w:shd w:val="clear" w:color="auto" w:fill="C5E0B3" w:themeFill="accent6" w:themeFillTint="66"/>
      <w:spacing w:before="12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F13"/>
    <w:pPr>
      <w:keepNext/>
      <w:keepLines/>
      <w:numPr>
        <w:ilvl w:val="2"/>
        <w:numId w:val="1"/>
      </w:numPr>
      <w:shd w:val="clear" w:color="auto" w:fill="C5E0B3" w:themeFill="accent6" w:themeFillTint="66"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9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559"/>
    <w:pPr>
      <w:spacing w:after="0" w:line="240" w:lineRule="auto"/>
    </w:pPr>
    <w:rPr>
      <w:rFonts w:eastAsia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71D3"/>
    <w:rPr>
      <w:rFonts w:asciiTheme="majorHAnsi" w:eastAsiaTheme="majorEastAsia" w:hAnsiTheme="majorHAnsi" w:cstheme="majorBidi"/>
      <w:b/>
      <w:sz w:val="26"/>
      <w:szCs w:val="32"/>
      <w:shd w:val="clear" w:color="auto" w:fill="C5E0B3" w:themeFill="accent6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1C1F13"/>
    <w:rPr>
      <w:rFonts w:asciiTheme="majorHAnsi" w:eastAsiaTheme="majorEastAsia" w:hAnsiTheme="majorHAnsi" w:cstheme="majorBidi"/>
      <w:b/>
      <w:sz w:val="26"/>
      <w:szCs w:val="26"/>
      <w:shd w:val="clear" w:color="auto" w:fill="C5E0B3" w:themeFill="accent6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1C1F13"/>
    <w:rPr>
      <w:rFonts w:asciiTheme="majorHAnsi" w:eastAsiaTheme="majorEastAsia" w:hAnsiTheme="majorHAnsi" w:cstheme="majorBidi"/>
      <w:b/>
      <w:sz w:val="24"/>
      <w:szCs w:val="24"/>
      <w:shd w:val="clear" w:color="auto" w:fill="C5E0B3" w:themeFill="accent6" w:themeFillTint="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9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69F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69F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F4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069F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Normal"/>
    <w:next w:val="Normal"/>
    <w:uiPriority w:val="39"/>
    <w:unhideWhenUsed/>
    <w:qFormat/>
    <w:rsid w:val="0090535A"/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44C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4C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827"/>
    <w:pPr>
      <w:spacing w:after="100"/>
      <w:ind w:left="440"/>
    </w:pPr>
  </w:style>
  <w:style w:type="paragraph" w:customStyle="1" w:styleId="Code">
    <w:name w:val="Code"/>
    <w:autoRedefine/>
    <w:qFormat/>
    <w:rsid w:val="004C51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6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6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269B"/>
  </w:style>
  <w:style w:type="paragraph" w:styleId="Footer">
    <w:name w:val="footer"/>
    <w:basedOn w:val="Normal"/>
    <w:link w:val="FooterChar"/>
    <w:autoRedefine/>
    <w:uiPriority w:val="99"/>
    <w:unhideWhenUsed/>
    <w:rsid w:val="00FD269B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D269B"/>
    <w:rPr>
      <w:sz w:val="20"/>
    </w:rPr>
  </w:style>
  <w:style w:type="paragraph" w:customStyle="1" w:styleId="AppendixStyle">
    <w:name w:val="Appendix Style"/>
    <w:basedOn w:val="Heading1"/>
    <w:next w:val="Normal"/>
    <w:autoRedefine/>
    <w:qFormat/>
    <w:rsid w:val="00E0041C"/>
    <w:pPr>
      <w:numPr>
        <w:numId w:val="3"/>
      </w:numPr>
    </w:pPr>
    <w:rPr>
      <w:rFonts w:ascii="Calibri Light" w:hAnsi="Calibri Light"/>
    </w:rPr>
  </w:style>
  <w:style w:type="paragraph" w:styleId="TableofFigures">
    <w:name w:val="table of figures"/>
    <w:basedOn w:val="Normal"/>
    <w:next w:val="Normal"/>
    <w:uiPriority w:val="99"/>
    <w:unhideWhenUsed/>
    <w:rsid w:val="00175202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FB4D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3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bson\Documents\Custom%20Office%20Templates\1302_book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9D95-4801-4587-B015-4EFF5168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1302_book5</Template>
  <TotalTime>2681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Khristian S Jaime</cp:lastModifiedBy>
  <cp:revision>83</cp:revision>
  <dcterms:created xsi:type="dcterms:W3CDTF">2021-06-05T15:31:00Z</dcterms:created>
  <dcterms:modified xsi:type="dcterms:W3CDTF">2024-12-09T17:05:00Z</dcterms:modified>
</cp:coreProperties>
</file>